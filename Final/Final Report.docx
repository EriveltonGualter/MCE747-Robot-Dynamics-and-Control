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A984" w14:textId="408BA7F0" w:rsidR="00C6554A" w:rsidRDefault="00BC305C" w:rsidP="00C6554A">
      <w:pPr>
        <w:pStyle w:val="Title"/>
      </w:pPr>
      <w:bookmarkStart w:id="0" w:name="_GoBack"/>
      <w:bookmarkEnd w:id="0"/>
      <w:r>
        <w:t xml:space="preserve">Homework </w:t>
      </w:r>
      <w:r w:rsidR="003D1D9D">
        <w:t>6</w:t>
      </w:r>
    </w:p>
    <w:p w14:paraId="47D111CE" w14:textId="658EEC2C" w:rsidR="00C6554A" w:rsidRPr="00D5413C" w:rsidRDefault="00BC305C" w:rsidP="00C6554A">
      <w:pPr>
        <w:pStyle w:val="Subtitle"/>
      </w:pPr>
      <w:r>
        <w:t>Robot Dynamics and Control</w:t>
      </w:r>
    </w:p>
    <w:p w14:paraId="574EB187" w14:textId="78DF0AED" w:rsidR="00BC305C" w:rsidRDefault="00BC305C" w:rsidP="00C6554A">
      <w:pPr>
        <w:pStyle w:val="ContactInfo"/>
      </w:pPr>
      <w:r>
        <w:t>Erivelton Gualter dos Santos</w:t>
      </w:r>
      <w:r w:rsidR="00C6554A">
        <w:t xml:space="preserve"> | </w:t>
      </w:r>
      <w:r w:rsidR="003D1D9D">
        <w:t>5</w:t>
      </w:r>
      <w:r>
        <w:t>/</w:t>
      </w:r>
      <w:r w:rsidR="00603107">
        <w:t>2</w:t>
      </w:r>
      <w:r>
        <w:t>/2019</w:t>
      </w:r>
    </w:p>
    <w:p w14:paraId="13AF4C21" w14:textId="77777777" w:rsidR="00BC305C" w:rsidRDefault="00BC305C" w:rsidP="00C6554A">
      <w:pPr>
        <w:pStyle w:val="ContactInfo"/>
      </w:pPr>
    </w:p>
    <w:p w14:paraId="65DA8F30" w14:textId="38DB30D5" w:rsidR="00C6554A" w:rsidRDefault="009A6740" w:rsidP="00C6554A">
      <w:pPr>
        <w:pStyle w:val="Heading1"/>
      </w:pPr>
      <w:r>
        <w:t>Part 1</w:t>
      </w:r>
    </w:p>
    <w:p w14:paraId="1E33C444" w14:textId="14FE46E7" w:rsidR="003D1D9D" w:rsidRDefault="003D1D9D">
      <w:r w:rsidRPr="003D1D9D">
        <w:t xml:space="preserve">The objective is to implement and tune an RPBC tracking controller for joints 1,2 and 4 of the WAM robot by simulation, with joint 3 ﬁxed at zero. </w:t>
      </w:r>
    </w:p>
    <w:p w14:paraId="41ECF895" w14:textId="5B4F8633" w:rsidR="00DE16A6" w:rsidRDefault="00DE16A6">
      <w:proofErr w:type="gramStart"/>
      <w:r>
        <w:t>Additionally</w:t>
      </w:r>
      <w:proofErr w:type="gramEnd"/>
      <w:r>
        <w:t xml:space="preserve"> to the RPBC tracking controller, two other controller were evaluated: Inverse Dynamic Based and Passivity-Based Motion control. The following figure illustrates these results.</w:t>
      </w:r>
    </w:p>
    <w:p w14:paraId="0B40B45C" w14:textId="77777777" w:rsidR="00DE16A6" w:rsidRDefault="00DE16A6" w:rsidP="00DE16A6">
      <w:pPr>
        <w:keepNext/>
        <w:jc w:val="center"/>
      </w:pPr>
      <w:r>
        <w:rPr>
          <w:noProof/>
        </w:rPr>
        <w:drawing>
          <wp:inline distT="0" distB="0" distL="0" distR="0" wp14:anchorId="0DBFA0D7" wp14:editId="0166BFB8">
            <wp:extent cx="4210348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48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0FA0" w14:textId="0BC73F12" w:rsidR="00DE16A6" w:rsidRDefault="00DE16A6" w:rsidP="00DE16A6">
      <w:pPr>
        <w:pStyle w:val="Caption"/>
        <w:jc w:val="center"/>
      </w:pPr>
      <w:r>
        <w:t xml:space="preserve">Figure </w:t>
      </w:r>
      <w:r w:rsidR="00B407EC">
        <w:fldChar w:fldCharType="begin"/>
      </w:r>
      <w:r w:rsidR="00B407EC">
        <w:instrText xml:space="preserve"> SEQ Figure \* ARABIC </w:instrText>
      </w:r>
      <w:r w:rsidR="00B407EC">
        <w:fldChar w:fldCharType="separate"/>
      </w:r>
      <w:r w:rsidR="0017590C">
        <w:rPr>
          <w:noProof/>
        </w:rPr>
        <w:t>1</w:t>
      </w:r>
      <w:r w:rsidR="00B407EC">
        <w:rPr>
          <w:noProof/>
        </w:rPr>
        <w:fldChar w:fldCharType="end"/>
      </w:r>
      <w:r>
        <w:t xml:space="preserve"> State response for different controllers</w:t>
      </w:r>
    </w:p>
    <w:p w14:paraId="3FBA9E52" w14:textId="09F22C8F" w:rsidR="00C96197" w:rsidRDefault="00C96197" w:rsidP="00C96197">
      <w:r>
        <w:lastRenderedPageBreak/>
        <w:t xml:space="preserve">In order to evaluate the </w:t>
      </w:r>
      <w:r w:rsidRPr="003D1D9D">
        <w:t>RPBC</w:t>
      </w:r>
      <w:r>
        <w:t xml:space="preserve"> tracking, different levels of perturbation were added. Two different of perturbation were implemented. First, consist on add a random o perturbation for each parameter of the robot. Second, consist on a </w:t>
      </w:r>
      <w:r w:rsidR="004241EB">
        <w:t xml:space="preserve">perturbation directly to the TH parameters. </w:t>
      </w:r>
    </w:p>
    <w:p w14:paraId="2AA41D6D" w14:textId="7509B044" w:rsidR="004241EB" w:rsidRDefault="004241EB" w:rsidP="00C96197"/>
    <w:p w14:paraId="4983B500" w14:textId="77777777" w:rsidR="004241EB" w:rsidRDefault="004241EB" w:rsidP="004241EB">
      <w:pPr>
        <w:keepNext/>
        <w:jc w:val="center"/>
      </w:pPr>
      <w:r>
        <w:rPr>
          <w:noProof/>
        </w:rPr>
        <w:drawing>
          <wp:inline distT="0" distB="0" distL="0" distR="0" wp14:anchorId="1E48AC28" wp14:editId="2CB5B0F1">
            <wp:extent cx="3655344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8D73" w14:textId="76F25371" w:rsidR="009A6740" w:rsidRDefault="004241EB" w:rsidP="004241EB">
      <w:pPr>
        <w:pStyle w:val="Caption"/>
        <w:jc w:val="center"/>
      </w:pPr>
      <w:r>
        <w:t xml:space="preserve">Figure </w:t>
      </w:r>
      <w:r w:rsidR="00B407EC">
        <w:fldChar w:fldCharType="begin"/>
      </w:r>
      <w:r w:rsidR="00B407EC">
        <w:instrText xml:space="preserve"> SEQ Figure \* ARABIC </w:instrText>
      </w:r>
      <w:r w:rsidR="00B407EC">
        <w:fldChar w:fldCharType="separate"/>
      </w:r>
      <w:r w:rsidR="0017590C">
        <w:rPr>
          <w:noProof/>
        </w:rPr>
        <w:t>2</w:t>
      </w:r>
      <w:r w:rsidR="00B407EC">
        <w:rPr>
          <w:noProof/>
        </w:rPr>
        <w:fldChar w:fldCharType="end"/>
      </w:r>
      <w:r>
        <w:t xml:space="preserve"> State response for perturbation from 0 to 60%</w:t>
      </w:r>
    </w:p>
    <w:p w14:paraId="0FBC2076" w14:textId="4BED2BBD" w:rsidR="004241EB" w:rsidRDefault="009A6740" w:rsidP="009A6740">
      <w:pPr>
        <w:pStyle w:val="Heading1"/>
      </w:pPr>
      <w:r>
        <w:t>Part 2</w:t>
      </w:r>
      <w:r w:rsidR="004241EB">
        <w:t>.</w:t>
      </w:r>
    </w:p>
    <w:p w14:paraId="64B3D769" w14:textId="025FD49A" w:rsidR="009A6740" w:rsidRDefault="009A6740" w:rsidP="009A6740">
      <w:r>
        <w:t xml:space="preserve">Second part correspond to </w:t>
      </w:r>
      <w:r w:rsidRPr="009A6740">
        <w:t xml:space="preserve">ﬁnd reference trajectories that optimize the numerical conditioning of the regressor for </w:t>
      </w:r>
      <w:r>
        <w:t xml:space="preserve">system </w:t>
      </w:r>
      <w:r w:rsidRPr="009A6740">
        <w:t>identiﬁcation</w:t>
      </w:r>
      <w:r>
        <w:t>.</w:t>
      </w:r>
    </w:p>
    <w:p w14:paraId="316BBC10" w14:textId="0632E285" w:rsidR="004B1FAA" w:rsidRDefault="004B1FAA" w:rsidP="009A6740">
      <w:r>
        <w:t xml:space="preserve">The following figure correspond to the best results from the optimization. However, the velocity of end point is violated. </w:t>
      </w:r>
    </w:p>
    <w:p w14:paraId="3093414B" w14:textId="77777777" w:rsidR="004B1FAA" w:rsidRDefault="004B1FAA" w:rsidP="004B1FAA">
      <w:pPr>
        <w:keepNext/>
        <w:jc w:val="center"/>
      </w:pPr>
      <w:r w:rsidRPr="004B1FAA">
        <w:rPr>
          <w:noProof/>
        </w:rPr>
        <w:lastRenderedPageBreak/>
        <w:drawing>
          <wp:inline distT="0" distB="0" distL="0" distR="0" wp14:anchorId="37020C69" wp14:editId="38C7EAED">
            <wp:extent cx="4873791" cy="3657600"/>
            <wp:effectExtent l="0" t="0" r="3175" b="0"/>
            <wp:docPr id="10" name="Picture 10" descr="C:\Users\Erivelton\Documents\GitHub\MCE747-Robot-Dynamics-and-Control\HW6\opti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rivelton\Documents\GitHub\MCE747-Robot-Dynamics-and-Control\HW6\optimiz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9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4C16" w14:textId="739D769A" w:rsidR="004B1FAA" w:rsidRDefault="004B1FAA" w:rsidP="004B1FAA">
      <w:pPr>
        <w:pStyle w:val="Caption"/>
        <w:jc w:val="center"/>
      </w:pPr>
      <w:r>
        <w:t xml:space="preserve">Figure </w:t>
      </w:r>
      <w:r w:rsidR="00B407EC">
        <w:fldChar w:fldCharType="begin"/>
      </w:r>
      <w:r w:rsidR="00B407EC">
        <w:instrText xml:space="preserve"> SEQ Figure \* ARABIC </w:instrText>
      </w:r>
      <w:r w:rsidR="00B407EC">
        <w:fldChar w:fldCharType="separate"/>
      </w:r>
      <w:r w:rsidR="0017590C">
        <w:rPr>
          <w:noProof/>
        </w:rPr>
        <w:t>3</w:t>
      </w:r>
      <w:r w:rsidR="00B407EC">
        <w:rPr>
          <w:noProof/>
        </w:rPr>
        <w:fldChar w:fldCharType="end"/>
      </w:r>
      <w:r>
        <w:t xml:space="preserve"> -</w:t>
      </w:r>
      <w:r w:rsidRPr="00275A73">
        <w:t xml:space="preserve"> Position and Velocity Constraints</w:t>
      </w:r>
    </w:p>
    <w:p w14:paraId="574FD2E6" w14:textId="0D9F4C27" w:rsidR="00D03F5D" w:rsidRDefault="00D03F5D" w:rsidP="00D03F5D">
      <w:pPr>
        <w:pStyle w:val="Heading1"/>
      </w:pPr>
      <w:r>
        <w:t>Execute Code</w:t>
      </w:r>
    </w:p>
    <w:p w14:paraId="5357A637" w14:textId="733ADF34" w:rsidR="00D03F5D" w:rsidRDefault="00D03F5D" w:rsidP="00D03F5D">
      <w:r>
        <w:t>Run The following lines of Code</w:t>
      </w:r>
    </w:p>
    <w:p w14:paraId="33391F54" w14:textId="719D4D84" w:rsidR="00D03F5D" w:rsidRDefault="00D03F5D" w:rsidP="00D03F5D">
      <w:r>
        <w:t xml:space="preserve">&gt;&gt; </w:t>
      </w:r>
      <w:r w:rsidRPr="00D03F5D">
        <w:t>MAIN_HW6</w:t>
      </w:r>
    </w:p>
    <w:p w14:paraId="720BC544" w14:textId="2BD66832" w:rsidR="00D03F5D" w:rsidRPr="00D03F5D" w:rsidRDefault="00D03F5D" w:rsidP="00D03F5D">
      <w:r>
        <w:t xml:space="preserve">&gt;&gt; </w:t>
      </w:r>
      <w:r w:rsidRPr="00D03F5D">
        <w:t>MAIN_HW6_Optimization</w:t>
      </w:r>
    </w:p>
    <w:sectPr w:rsidR="00D03F5D" w:rsidRPr="00D03F5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97D89" w14:textId="77777777" w:rsidR="00B407EC" w:rsidRDefault="00B407EC" w:rsidP="00C6554A">
      <w:pPr>
        <w:spacing w:before="0" w:after="0" w:line="240" w:lineRule="auto"/>
      </w:pPr>
      <w:r>
        <w:separator/>
      </w:r>
    </w:p>
  </w:endnote>
  <w:endnote w:type="continuationSeparator" w:id="0">
    <w:p w14:paraId="18214CBC" w14:textId="77777777" w:rsidR="00B407EC" w:rsidRDefault="00B407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4634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0B00" w14:textId="77777777" w:rsidR="00B407EC" w:rsidRDefault="00B407E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01B7A1" w14:textId="77777777" w:rsidR="00B407EC" w:rsidRDefault="00B407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5C"/>
    <w:rsid w:val="00003823"/>
    <w:rsid w:val="0001153A"/>
    <w:rsid w:val="00012CD5"/>
    <w:rsid w:val="0004400B"/>
    <w:rsid w:val="000C3FF2"/>
    <w:rsid w:val="000C701D"/>
    <w:rsid w:val="00103BCE"/>
    <w:rsid w:val="00141D6E"/>
    <w:rsid w:val="0016433E"/>
    <w:rsid w:val="001649AD"/>
    <w:rsid w:val="001663AD"/>
    <w:rsid w:val="0017590C"/>
    <w:rsid w:val="00186A34"/>
    <w:rsid w:val="001C184E"/>
    <w:rsid w:val="002226AA"/>
    <w:rsid w:val="002554CD"/>
    <w:rsid w:val="00274BBE"/>
    <w:rsid w:val="002770DA"/>
    <w:rsid w:val="00283C93"/>
    <w:rsid w:val="002901EF"/>
    <w:rsid w:val="0029070E"/>
    <w:rsid w:val="00291998"/>
    <w:rsid w:val="00293B83"/>
    <w:rsid w:val="00294276"/>
    <w:rsid w:val="002B4294"/>
    <w:rsid w:val="002D2965"/>
    <w:rsid w:val="00304B9C"/>
    <w:rsid w:val="003202F7"/>
    <w:rsid w:val="003203F4"/>
    <w:rsid w:val="003247D3"/>
    <w:rsid w:val="00333D0D"/>
    <w:rsid w:val="0034184C"/>
    <w:rsid w:val="00355B48"/>
    <w:rsid w:val="003609D2"/>
    <w:rsid w:val="003A5EAA"/>
    <w:rsid w:val="003D00AE"/>
    <w:rsid w:val="003D1D9D"/>
    <w:rsid w:val="003D32C3"/>
    <w:rsid w:val="00405D7A"/>
    <w:rsid w:val="00423ACB"/>
    <w:rsid w:val="004241EB"/>
    <w:rsid w:val="0044043C"/>
    <w:rsid w:val="0044171C"/>
    <w:rsid w:val="00445E62"/>
    <w:rsid w:val="00453D87"/>
    <w:rsid w:val="0047446A"/>
    <w:rsid w:val="0048251E"/>
    <w:rsid w:val="00496B1D"/>
    <w:rsid w:val="004A21A5"/>
    <w:rsid w:val="004B1FAA"/>
    <w:rsid w:val="004C049F"/>
    <w:rsid w:val="004C72A9"/>
    <w:rsid w:val="004F10E4"/>
    <w:rsid w:val="005000E2"/>
    <w:rsid w:val="00502F80"/>
    <w:rsid w:val="00512613"/>
    <w:rsid w:val="0051407D"/>
    <w:rsid w:val="00523AA6"/>
    <w:rsid w:val="00563AB2"/>
    <w:rsid w:val="0056683B"/>
    <w:rsid w:val="005A27A7"/>
    <w:rsid w:val="00603107"/>
    <w:rsid w:val="006108BA"/>
    <w:rsid w:val="00622534"/>
    <w:rsid w:val="00627223"/>
    <w:rsid w:val="0064642D"/>
    <w:rsid w:val="00651101"/>
    <w:rsid w:val="00651539"/>
    <w:rsid w:val="00657EC8"/>
    <w:rsid w:val="006649E8"/>
    <w:rsid w:val="00674491"/>
    <w:rsid w:val="00683638"/>
    <w:rsid w:val="006A212B"/>
    <w:rsid w:val="006A3CE7"/>
    <w:rsid w:val="006B1EE5"/>
    <w:rsid w:val="006D5032"/>
    <w:rsid w:val="006E6CD3"/>
    <w:rsid w:val="00704197"/>
    <w:rsid w:val="007125AA"/>
    <w:rsid w:val="007222A6"/>
    <w:rsid w:val="00733465"/>
    <w:rsid w:val="00746FBC"/>
    <w:rsid w:val="00794152"/>
    <w:rsid w:val="00802E8C"/>
    <w:rsid w:val="0087055B"/>
    <w:rsid w:val="0087179C"/>
    <w:rsid w:val="0089457D"/>
    <w:rsid w:val="008C0320"/>
    <w:rsid w:val="008C14B0"/>
    <w:rsid w:val="008D72BC"/>
    <w:rsid w:val="008E0ACF"/>
    <w:rsid w:val="00911283"/>
    <w:rsid w:val="00913F60"/>
    <w:rsid w:val="00927583"/>
    <w:rsid w:val="0093228C"/>
    <w:rsid w:val="009420CE"/>
    <w:rsid w:val="00942170"/>
    <w:rsid w:val="009A1438"/>
    <w:rsid w:val="009A6740"/>
    <w:rsid w:val="009C7116"/>
    <w:rsid w:val="009D1B1F"/>
    <w:rsid w:val="009D491A"/>
    <w:rsid w:val="009E1563"/>
    <w:rsid w:val="009E740C"/>
    <w:rsid w:val="00A57B64"/>
    <w:rsid w:val="00A81A7E"/>
    <w:rsid w:val="00A839A9"/>
    <w:rsid w:val="00A83A0D"/>
    <w:rsid w:val="00AA258C"/>
    <w:rsid w:val="00AC240F"/>
    <w:rsid w:val="00AE3A6F"/>
    <w:rsid w:val="00B2000B"/>
    <w:rsid w:val="00B21A3D"/>
    <w:rsid w:val="00B407EC"/>
    <w:rsid w:val="00B579E1"/>
    <w:rsid w:val="00BB64EB"/>
    <w:rsid w:val="00BC305C"/>
    <w:rsid w:val="00BF0F7A"/>
    <w:rsid w:val="00BF2DB3"/>
    <w:rsid w:val="00BF7451"/>
    <w:rsid w:val="00C141A1"/>
    <w:rsid w:val="00C44523"/>
    <w:rsid w:val="00C6554A"/>
    <w:rsid w:val="00C73CA0"/>
    <w:rsid w:val="00C872B5"/>
    <w:rsid w:val="00C96197"/>
    <w:rsid w:val="00CB047A"/>
    <w:rsid w:val="00D02355"/>
    <w:rsid w:val="00D03E6E"/>
    <w:rsid w:val="00D03F5D"/>
    <w:rsid w:val="00D072C0"/>
    <w:rsid w:val="00D1623C"/>
    <w:rsid w:val="00D213CE"/>
    <w:rsid w:val="00D33E0F"/>
    <w:rsid w:val="00D5187B"/>
    <w:rsid w:val="00D521AD"/>
    <w:rsid w:val="00D56FC9"/>
    <w:rsid w:val="00D7094C"/>
    <w:rsid w:val="00D7590C"/>
    <w:rsid w:val="00D80D75"/>
    <w:rsid w:val="00DA2DD9"/>
    <w:rsid w:val="00DA5C6F"/>
    <w:rsid w:val="00DC1B87"/>
    <w:rsid w:val="00DD3410"/>
    <w:rsid w:val="00DE16A6"/>
    <w:rsid w:val="00DF1757"/>
    <w:rsid w:val="00E0390B"/>
    <w:rsid w:val="00E0698D"/>
    <w:rsid w:val="00E534E4"/>
    <w:rsid w:val="00E61773"/>
    <w:rsid w:val="00E76B9E"/>
    <w:rsid w:val="00E8360B"/>
    <w:rsid w:val="00E86ADB"/>
    <w:rsid w:val="00E9782A"/>
    <w:rsid w:val="00ED7C44"/>
    <w:rsid w:val="00F52918"/>
    <w:rsid w:val="00F90ACB"/>
    <w:rsid w:val="00FD15D6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9F52"/>
  <w15:chartTrackingRefBased/>
  <w15:docId w15:val="{54083720-1C7A-484E-A040-A3779547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MATLABCode">
    <w:name w:val="MATLAB Code"/>
    <w:basedOn w:val="Normal"/>
    <w:link w:val="MATLABCodeChar"/>
    <w:rsid w:val="003D32C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before="0" w:after="160" w:line="360" w:lineRule="auto"/>
    </w:pPr>
    <w:rPr>
      <w:rFonts w:ascii="Lucida Console" w:eastAsia="Calibri" w:hAnsi="Lucida Console" w:cs="Times New Roman"/>
      <w:noProof/>
      <w:color w:val="auto"/>
      <w:sz w:val="16"/>
    </w:rPr>
  </w:style>
  <w:style w:type="character" w:customStyle="1" w:styleId="MATLABCodeChar">
    <w:name w:val="MATLAB Code Char"/>
    <w:link w:val="MATLABCode"/>
    <w:rsid w:val="003D32C3"/>
    <w:rPr>
      <w:rFonts w:ascii="Lucida Console" w:eastAsia="Calibri" w:hAnsi="Lucida Console" w:cs="Times New Roman"/>
      <w:noProof/>
      <w:color w:val="auto"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3D32C3"/>
    <w:pPr>
      <w:spacing w:before="0" w:after="160"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3D32C3"/>
    <w:rPr>
      <w:rFonts w:ascii="Lucida Console" w:eastAsia="Calibri" w:hAnsi="Lucida Console" w:cs="Times New Roman"/>
      <w:noProof/>
      <w:color w:val="808080"/>
      <w:sz w:val="16"/>
    </w:rPr>
  </w:style>
  <w:style w:type="table" w:styleId="TableGrid">
    <w:name w:val="Table Grid"/>
    <w:basedOn w:val="TableNormal"/>
    <w:uiPriority w:val="39"/>
    <w:rsid w:val="00523A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1407D"/>
    <w:pPr>
      <w:spacing w:before="0" w:after="100" w:line="259" w:lineRule="auto"/>
      <w:ind w:left="220"/>
    </w:pPr>
    <w:rPr>
      <w:rFonts w:ascii="Calibri" w:eastAsia="Calibri" w:hAnsi="Calibr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elto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B9F7-9DA2-43CD-B2D9-B4CA6DA8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</dc:creator>
  <cp:keywords/>
  <dc:description/>
  <cp:lastModifiedBy>Erivelton Gualter</cp:lastModifiedBy>
  <cp:revision>2</cp:revision>
  <cp:lastPrinted>2019-05-03T05:50:00Z</cp:lastPrinted>
  <dcterms:created xsi:type="dcterms:W3CDTF">2019-05-10T14:23:00Z</dcterms:created>
  <dcterms:modified xsi:type="dcterms:W3CDTF">2019-05-10T14:23:00Z</dcterms:modified>
</cp:coreProperties>
</file>